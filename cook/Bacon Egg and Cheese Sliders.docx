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9" w:type="pct"/>
        <w:tblLayout w:type="fixed"/>
        <w:tblCellMar>
          <w:top w:w="965" w:type="dxa"/>
          <w:left w:w="144" w:type="dxa"/>
          <w:right w:w="72" w:type="dxa"/>
        </w:tblCellMar>
        <w:tblLook w:val="0000" w:firstRow="0" w:lastRow="0" w:firstColumn="0" w:lastColumn="0" w:noHBand="0" w:noVBand="0"/>
        <w:tblDescription w:val="Recipe layout table with two recipe cards, one on top of the other"/>
      </w:tblPr>
      <w:tblGrid>
        <w:gridCol w:w="7565"/>
        <w:gridCol w:w="1681"/>
      </w:tblGrid>
      <w:tr w:rsidR="00C03FED" w14:paraId="18C71CDD" w14:textId="77777777" w:rsidTr="00C54A4A">
        <w:trPr>
          <w:cantSplit/>
          <w:trHeight w:hRule="exact" w:val="13948"/>
        </w:trPr>
        <w:tc>
          <w:tcPr>
            <w:tcW w:w="7564" w:type="dxa"/>
          </w:tcPr>
          <w:p w14:paraId="635C234F" w14:textId="78E372B0" w:rsidR="00C03FED" w:rsidRDefault="008F0890" w:rsidP="002E7747">
            <w:pPr>
              <w:pStyle w:val="Title"/>
            </w:pPr>
            <w:r>
              <w:t>Meatball Sliders</w:t>
            </w:r>
            <w:bookmarkStart w:id="0" w:name="_GoBack"/>
            <w:bookmarkEnd w:id="0"/>
          </w:p>
          <w:p w14:paraId="60C38402" w14:textId="239B407C" w:rsidR="00C03FED" w:rsidRDefault="00114C61" w:rsidP="002E7747">
            <w:pPr>
              <w:pStyle w:val="RecipeSummary"/>
            </w:pPr>
            <w:r>
              <w:t xml:space="preserve">Prep time: </w:t>
            </w:r>
            <w:r w:rsidR="005204F3">
              <w:t>10 min</w:t>
            </w:r>
          </w:p>
          <w:p w14:paraId="33E3F918" w14:textId="216171ED" w:rsidR="00114C61" w:rsidRDefault="00114C61" w:rsidP="002E7747">
            <w:pPr>
              <w:pStyle w:val="RecipeSummary"/>
            </w:pPr>
            <w:r>
              <w:t xml:space="preserve">Cook time: </w:t>
            </w:r>
            <w:r w:rsidR="005204F3">
              <w:t>2</w:t>
            </w:r>
            <w:r w:rsidR="00C54A4A">
              <w:t>0</w:t>
            </w:r>
            <w:r w:rsidR="003E42EC">
              <w:t xml:space="preserve"> min</w:t>
            </w:r>
          </w:p>
          <w:p w14:paraId="7C3AADA7" w14:textId="5A44E9C0" w:rsidR="00114C61" w:rsidRDefault="00114C61" w:rsidP="002E7747">
            <w:pPr>
              <w:pStyle w:val="RecipeSummary"/>
            </w:pPr>
            <w:r>
              <w:t xml:space="preserve">Ready </w:t>
            </w:r>
            <w:proofErr w:type="gramStart"/>
            <w:r>
              <w:t>in:</w:t>
            </w:r>
            <w:proofErr w:type="gramEnd"/>
            <w:r>
              <w:t xml:space="preserve"> </w:t>
            </w:r>
            <w:r w:rsidR="005204F3">
              <w:t>30</w:t>
            </w:r>
            <w:r w:rsidR="003E42EC">
              <w:t xml:space="preserve"> min</w:t>
            </w:r>
          </w:p>
          <w:p w14:paraId="1FFE3532" w14:textId="2B1A9C4F" w:rsidR="00114C61" w:rsidRDefault="00114C61" w:rsidP="002E7747">
            <w:pPr>
              <w:pStyle w:val="RecipeSummary"/>
            </w:pPr>
            <w:r>
              <w:t xml:space="preserve">Servings: </w:t>
            </w:r>
            <w:r w:rsidR="00C54A4A">
              <w:t>12</w:t>
            </w:r>
          </w:p>
          <w:p w14:paraId="47AC39A9" w14:textId="77777777" w:rsidR="00C03FED" w:rsidRDefault="009B76A9" w:rsidP="002E7747">
            <w:pPr>
              <w:pStyle w:val="Heading1"/>
            </w:pPr>
            <w:sdt>
              <w:sdtPr>
                <w:alias w:val="Ingredients:"/>
                <w:tag w:val="Ingredients:"/>
                <w:id w:val="-1263605364"/>
                <w:placeholder>
                  <w:docPart w:val="9760C997DC4B4CDFB16E50C7F9C264B8"/>
                </w:placeholder>
                <w:temporary/>
                <w:showingPlcHdr/>
                <w15:appearance w15:val="hidden"/>
              </w:sdtPr>
              <w:sdtEndPr/>
              <w:sdtContent>
                <w:r w:rsidR="003764A9">
                  <w:t>In</w:t>
                </w:r>
                <w:r w:rsidR="003764A9" w:rsidRPr="00C24E62">
                  <w:t>gredie</w:t>
                </w:r>
                <w:r w:rsidR="003764A9">
                  <w:t>nts:</w:t>
                </w:r>
              </w:sdtContent>
            </w:sdt>
          </w:p>
          <w:tbl>
            <w:tblPr>
              <w:tblW w:w="834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  <w:tblDescription w:val="Ingredients layout table with amount on the left and the ingredient to go with it on the right"/>
            </w:tblPr>
            <w:tblGrid>
              <w:gridCol w:w="1345"/>
              <w:gridCol w:w="6996"/>
            </w:tblGrid>
            <w:tr w:rsidR="00BD5102" w14:paraId="0243B140" w14:textId="77777777" w:rsidTr="00C50DBC">
              <w:trPr>
                <w:cantSplit/>
                <w:trHeight w:val="3"/>
              </w:trPr>
              <w:tc>
                <w:tcPr>
                  <w:tcW w:w="1345" w:type="dxa"/>
                </w:tcPr>
                <w:p w14:paraId="731B75EC" w14:textId="77777777" w:rsidR="005204F3" w:rsidRDefault="00C50DBC" w:rsidP="00142EF5">
                  <w:r>
                    <w:t>12</w:t>
                  </w:r>
                </w:p>
                <w:p w14:paraId="30D37D2D" w14:textId="77777777" w:rsidR="00C50DBC" w:rsidRDefault="00C50DBC" w:rsidP="00142EF5">
                  <w:r>
                    <w:t>12</w:t>
                  </w:r>
                </w:p>
                <w:p w14:paraId="3500CD65" w14:textId="77777777" w:rsidR="00C50DBC" w:rsidRDefault="00C50DBC" w:rsidP="00142EF5">
                  <w:r>
                    <w:t>2</w:t>
                  </w:r>
                </w:p>
                <w:p w14:paraId="23E3E0E4" w14:textId="77777777" w:rsidR="00C50DBC" w:rsidRDefault="00C50DBC" w:rsidP="00142EF5">
                  <w:r>
                    <w:t>2</w:t>
                  </w:r>
                </w:p>
                <w:p w14:paraId="54AFBDD7" w14:textId="77777777" w:rsidR="00C50DBC" w:rsidRDefault="00C50DBC" w:rsidP="00142EF5">
                  <w:r>
                    <w:t>3</w:t>
                  </w:r>
                </w:p>
                <w:p w14:paraId="7B1DA1E8" w14:textId="77777777" w:rsidR="00C50DBC" w:rsidRDefault="00C50DBC" w:rsidP="00142EF5">
                  <w:r>
                    <w:t>1</w:t>
                  </w:r>
                </w:p>
                <w:p w14:paraId="4A0B07FC" w14:textId="3AD94A7A" w:rsidR="00C50DBC" w:rsidRPr="00C54A4A" w:rsidRDefault="00C50DBC" w:rsidP="00142EF5">
                  <w:r>
                    <w:t>2</w:t>
                  </w:r>
                </w:p>
              </w:tc>
              <w:tc>
                <w:tcPr>
                  <w:tcW w:w="6996" w:type="dxa"/>
                </w:tcPr>
                <w:p w14:paraId="59CDAD12" w14:textId="77777777" w:rsidR="005204F3" w:rsidRDefault="00C50DBC" w:rsidP="005204F3">
                  <w:r>
                    <w:t>Sliders</w:t>
                  </w:r>
                </w:p>
                <w:p w14:paraId="68F8912C" w14:textId="3E54D72D" w:rsidR="00C50DBC" w:rsidRDefault="00C50DBC" w:rsidP="005204F3">
                  <w:r>
                    <w:t>Meatballs -or- Frozen meatballs</w:t>
                  </w:r>
                </w:p>
                <w:p w14:paraId="57CFAE77" w14:textId="113DC2D0" w:rsidR="00C50DBC" w:rsidRDefault="00C50DBC" w:rsidP="005204F3">
                  <w:r>
                    <w:t>Cups Ragu Traditional Sauce</w:t>
                  </w:r>
                </w:p>
                <w:p w14:paraId="09675D50" w14:textId="129A11F1" w:rsidR="00C50DBC" w:rsidRDefault="00C50DBC" w:rsidP="005204F3">
                  <w:r>
                    <w:t>Cups Mozzarella cheese, shredded</w:t>
                  </w:r>
                </w:p>
                <w:p w14:paraId="3BAEFD81" w14:textId="2D92F2F3" w:rsidR="00C50DBC" w:rsidRDefault="00C50DBC" w:rsidP="005204F3">
                  <w:r>
                    <w:t>Tablespoon parmesan cheese</w:t>
                  </w:r>
                </w:p>
                <w:p w14:paraId="797F2160" w14:textId="01E5472C" w:rsidR="00C50DBC" w:rsidRDefault="00C50DBC" w:rsidP="005204F3">
                  <w:r>
                    <w:t>Tablespoon Italian seasoning</w:t>
                  </w:r>
                </w:p>
                <w:p w14:paraId="53E82046" w14:textId="2E7B6D7F" w:rsidR="00C50DBC" w:rsidRDefault="00C50DBC" w:rsidP="005204F3">
                  <w:r>
                    <w:t>Tablespoon olive oil</w:t>
                  </w:r>
                </w:p>
                <w:p w14:paraId="243E39FF" w14:textId="18E01E56" w:rsidR="00C50DBC" w:rsidRDefault="00C50DBC" w:rsidP="005204F3"/>
              </w:tc>
            </w:tr>
            <w:tr w:rsidR="00C03FED" w14:paraId="3B840C95" w14:textId="77777777" w:rsidTr="00C50DBC">
              <w:trPr>
                <w:cantSplit/>
                <w:trHeight w:val="66"/>
              </w:trPr>
              <w:tc>
                <w:tcPr>
                  <w:tcW w:w="1345" w:type="dxa"/>
                </w:tcPr>
                <w:p w14:paraId="352CE8AE" w14:textId="5C42D66E" w:rsidR="00C54A4A" w:rsidRPr="00C54A4A" w:rsidRDefault="00C54A4A" w:rsidP="00142EF5"/>
              </w:tc>
              <w:tc>
                <w:tcPr>
                  <w:tcW w:w="6996" w:type="dxa"/>
                </w:tcPr>
                <w:p w14:paraId="16E71E59" w14:textId="548DBAC4" w:rsidR="00C54A4A" w:rsidRDefault="00C54A4A" w:rsidP="00C54A4A"/>
              </w:tc>
            </w:tr>
          </w:tbl>
          <w:p w14:paraId="072A6D64" w14:textId="77777777" w:rsidR="00C03FED" w:rsidRDefault="009B76A9" w:rsidP="002E7747">
            <w:pPr>
              <w:pStyle w:val="Heading1"/>
            </w:pPr>
            <w:sdt>
              <w:sdtPr>
                <w:alias w:val="Directions:"/>
                <w:tag w:val="Directions:"/>
                <w:id w:val="1856775523"/>
                <w:placeholder>
                  <w:docPart w:val="58D31A32571B47BC9EC90A40F03462F1"/>
                </w:placeholder>
                <w:temporary/>
                <w:showingPlcHdr/>
                <w15:appearance w15:val="hidden"/>
              </w:sdtPr>
              <w:sdtEndPr/>
              <w:sdtContent>
                <w:r w:rsidR="003764A9">
                  <w:t>Directions:</w:t>
                </w:r>
              </w:sdtContent>
            </w:sdt>
          </w:p>
          <w:p w14:paraId="7F3CC32E" w14:textId="77777777" w:rsidR="00BD5102" w:rsidRDefault="00C54A4A" w:rsidP="00114C61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Preheat oven to 350</w:t>
            </w:r>
          </w:p>
          <w:p w14:paraId="15BEE61B" w14:textId="77777777" w:rsidR="00954208" w:rsidRDefault="00C50DBC" w:rsidP="0007136D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Place the bottom half of the slider buns in a casserole dish</w:t>
            </w:r>
          </w:p>
          <w:p w14:paraId="582AB9F5" w14:textId="77777777" w:rsidR="00C50DBC" w:rsidRDefault="00C50DBC" w:rsidP="0007136D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Spoon a little sauce on each bun then place a meatball on each one, add just a little more sauce over meatballs</w:t>
            </w:r>
          </w:p>
          <w:p w14:paraId="292903D2" w14:textId="77777777" w:rsidR="00C50DBC" w:rsidRDefault="00C50DBC" w:rsidP="0007136D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Cover meatballs in mozzarella cheese</w:t>
            </w:r>
          </w:p>
          <w:p w14:paraId="685FBB01" w14:textId="77777777" w:rsidR="00C50DBC" w:rsidRDefault="00C50DBC" w:rsidP="0007136D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Place top buns over meatballs and brush with oil</w:t>
            </w:r>
          </w:p>
          <w:p w14:paraId="755730FB" w14:textId="77777777" w:rsidR="00C50DBC" w:rsidRDefault="00C50DBC" w:rsidP="0007136D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Combine parmesan cheese and seasoning then sprinkle over buns</w:t>
            </w:r>
          </w:p>
          <w:p w14:paraId="4672BB08" w14:textId="77777777" w:rsidR="00C50DBC" w:rsidRDefault="00C50DBC" w:rsidP="0007136D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Cover dish with foil and cook for 10 minutes</w:t>
            </w:r>
          </w:p>
          <w:p w14:paraId="01B357B8" w14:textId="5CE10CBE" w:rsidR="00C50DBC" w:rsidRDefault="00C50DBC" w:rsidP="0007136D">
            <w:pPr>
              <w:pStyle w:val="ListParagraph"/>
              <w:numPr>
                <w:ilvl w:val="0"/>
                <w:numId w:val="12"/>
              </w:numPr>
              <w:tabs>
                <w:tab w:val="left" w:pos="1410"/>
              </w:tabs>
            </w:pPr>
            <w:r>
              <w:t>Remove foil and bake for another 10 minutes or until brown</w:t>
            </w:r>
          </w:p>
        </w:tc>
        <w:tc>
          <w:tcPr>
            <w:tcW w:w="1681" w:type="dxa"/>
          </w:tcPr>
          <w:p w14:paraId="5838DEC5" w14:textId="61F82440" w:rsidR="00C03FED" w:rsidRPr="00C24E62" w:rsidRDefault="00C03FED" w:rsidP="00C03FED">
            <w:pPr>
              <w:rPr>
                <w:noProof/>
              </w:rPr>
            </w:pPr>
          </w:p>
        </w:tc>
      </w:tr>
    </w:tbl>
    <w:p w14:paraId="111B29C7" w14:textId="20D28635" w:rsidR="0090569A" w:rsidRDefault="0090569A" w:rsidP="00C54A4A"/>
    <w:sectPr w:rsidR="0090569A" w:rsidSect="00916FE8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BD7DB" w14:textId="77777777" w:rsidR="009B76A9" w:rsidRDefault="009B76A9" w:rsidP="00CA54A4">
      <w:pPr>
        <w:spacing w:line="240" w:lineRule="auto"/>
      </w:pPr>
      <w:r>
        <w:separator/>
      </w:r>
    </w:p>
  </w:endnote>
  <w:endnote w:type="continuationSeparator" w:id="0">
    <w:p w14:paraId="632246BF" w14:textId="77777777" w:rsidR="009B76A9" w:rsidRDefault="009B76A9" w:rsidP="00CA5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274C5" w14:textId="77777777" w:rsidR="009B76A9" w:rsidRDefault="009B76A9" w:rsidP="00CA54A4">
      <w:pPr>
        <w:spacing w:line="240" w:lineRule="auto"/>
      </w:pPr>
      <w:r>
        <w:separator/>
      </w:r>
    </w:p>
  </w:footnote>
  <w:footnote w:type="continuationSeparator" w:id="0">
    <w:p w14:paraId="0B7FC075" w14:textId="77777777" w:rsidR="009B76A9" w:rsidRDefault="009B76A9" w:rsidP="00CA54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F857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2F2A3C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60B3C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E61B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666B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6EF0F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BA22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30D5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9A4A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9067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8C06CD"/>
    <w:multiLevelType w:val="hybridMultilevel"/>
    <w:tmpl w:val="C91E013C"/>
    <w:lvl w:ilvl="0" w:tplc="CC7C3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9D1147"/>
    <w:multiLevelType w:val="hybridMultilevel"/>
    <w:tmpl w:val="3EF6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61"/>
    <w:rsid w:val="00053B61"/>
    <w:rsid w:val="0007136D"/>
    <w:rsid w:val="000B12DF"/>
    <w:rsid w:val="000F0FB8"/>
    <w:rsid w:val="001116F1"/>
    <w:rsid w:val="00114C61"/>
    <w:rsid w:val="0012388D"/>
    <w:rsid w:val="00130959"/>
    <w:rsid w:val="00142EF5"/>
    <w:rsid w:val="001D21BA"/>
    <w:rsid w:val="0021546B"/>
    <w:rsid w:val="00236657"/>
    <w:rsid w:val="00244040"/>
    <w:rsid w:val="00295FD0"/>
    <w:rsid w:val="002E7747"/>
    <w:rsid w:val="00322928"/>
    <w:rsid w:val="00376410"/>
    <w:rsid w:val="003764A9"/>
    <w:rsid w:val="003B6E52"/>
    <w:rsid w:val="003E42EC"/>
    <w:rsid w:val="0041136B"/>
    <w:rsid w:val="004A7440"/>
    <w:rsid w:val="004C70B0"/>
    <w:rsid w:val="004D3852"/>
    <w:rsid w:val="004E6725"/>
    <w:rsid w:val="005204F3"/>
    <w:rsid w:val="005E40FA"/>
    <w:rsid w:val="006022F9"/>
    <w:rsid w:val="0061090F"/>
    <w:rsid w:val="00615F0F"/>
    <w:rsid w:val="006670DA"/>
    <w:rsid w:val="006C7FC3"/>
    <w:rsid w:val="006F3FFC"/>
    <w:rsid w:val="007237E9"/>
    <w:rsid w:val="00791B9C"/>
    <w:rsid w:val="007A59D4"/>
    <w:rsid w:val="00857D99"/>
    <w:rsid w:val="008932D8"/>
    <w:rsid w:val="00895C3E"/>
    <w:rsid w:val="008E3779"/>
    <w:rsid w:val="008E3C8A"/>
    <w:rsid w:val="008E7A3C"/>
    <w:rsid w:val="008F0344"/>
    <w:rsid w:val="008F0890"/>
    <w:rsid w:val="0090569A"/>
    <w:rsid w:val="00916FE8"/>
    <w:rsid w:val="00954208"/>
    <w:rsid w:val="009727EA"/>
    <w:rsid w:val="00990C4B"/>
    <w:rsid w:val="0099648A"/>
    <w:rsid w:val="009A735E"/>
    <w:rsid w:val="009B76A9"/>
    <w:rsid w:val="009C239D"/>
    <w:rsid w:val="00AA5743"/>
    <w:rsid w:val="00BD5102"/>
    <w:rsid w:val="00BF5B5D"/>
    <w:rsid w:val="00C03FED"/>
    <w:rsid w:val="00C24E62"/>
    <w:rsid w:val="00C47E98"/>
    <w:rsid w:val="00C50DBC"/>
    <w:rsid w:val="00C54A4A"/>
    <w:rsid w:val="00CA54A4"/>
    <w:rsid w:val="00CB5D8F"/>
    <w:rsid w:val="00CB7094"/>
    <w:rsid w:val="00D22ABE"/>
    <w:rsid w:val="00D44405"/>
    <w:rsid w:val="00D55433"/>
    <w:rsid w:val="00DB3DFC"/>
    <w:rsid w:val="00DD28AD"/>
    <w:rsid w:val="00E432DF"/>
    <w:rsid w:val="00E76B02"/>
    <w:rsid w:val="00E86FBA"/>
    <w:rsid w:val="00EA4527"/>
    <w:rsid w:val="00F072AA"/>
    <w:rsid w:val="00F42EB3"/>
    <w:rsid w:val="00FB1E09"/>
    <w:rsid w:val="00FC346C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895736"/>
  <w15:docId w15:val="{8914C996-6340-414F-86EE-5BFD084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5C3E"/>
  </w:style>
  <w:style w:type="paragraph" w:styleId="Heading1">
    <w:name w:val="heading 1"/>
    <w:basedOn w:val="Normal"/>
    <w:next w:val="Normal"/>
    <w:qFormat/>
    <w:rsid w:val="00C24E62"/>
    <w:pPr>
      <w:spacing w:before="200" w:after="80"/>
      <w:outlineLvl w:val="0"/>
    </w:pPr>
    <w:rPr>
      <w:rFonts w:eastAsiaTheme="minorHAnsi" w:cstheme="minorBidi"/>
      <w:b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A735E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6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66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66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66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66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66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66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24E62"/>
    <w:rPr>
      <w:rFonts w:asciiTheme="minorHAnsi" w:hAnsiTheme="minorHAnsi"/>
      <w:i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9A735E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A735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4E62"/>
    <w:rPr>
      <w:rFonts w:asciiTheme="minorHAnsi" w:hAnsiTheme="minorHAnsi"/>
      <w:iCs/>
      <w:sz w:val="22"/>
    </w:rPr>
  </w:style>
  <w:style w:type="character" w:styleId="PlaceholderText">
    <w:name w:val="Placeholder Text"/>
    <w:basedOn w:val="DefaultParagraphFont"/>
    <w:uiPriority w:val="99"/>
    <w:semiHidden/>
    <w:rsid w:val="004A7440"/>
    <w:rPr>
      <w:color w:val="595959" w:themeColor="text1" w:themeTint="A6"/>
      <w:sz w:val="22"/>
    </w:rPr>
  </w:style>
  <w:style w:type="paragraph" w:customStyle="1" w:styleId="RecipeSummary">
    <w:name w:val="Recipe Summary"/>
    <w:basedOn w:val="Normal"/>
    <w:qFormat/>
    <w:rsid w:val="00C24E62"/>
    <w:pPr>
      <w:spacing w:after="200"/>
    </w:pPr>
    <w:rPr>
      <w:i/>
    </w:rPr>
  </w:style>
  <w:style w:type="paragraph" w:customStyle="1" w:styleId="Directions">
    <w:name w:val="Directions"/>
    <w:basedOn w:val="Normal"/>
    <w:link w:val="DirectionsChar"/>
    <w:qFormat/>
    <w:rsid w:val="003B6E52"/>
    <w:pPr>
      <w:spacing w:after="40"/>
      <w:ind w:left="245" w:hanging="245"/>
    </w:pPr>
  </w:style>
  <w:style w:type="character" w:customStyle="1" w:styleId="DirectionsChar">
    <w:name w:val="Directions Char"/>
    <w:basedOn w:val="DefaultParagraphFont"/>
    <w:link w:val="Directions"/>
    <w:rsid w:val="003B6E52"/>
    <w:rPr>
      <w:rFonts w:asciiTheme="minorHAnsi" w:hAnsiTheme="minorHAnsi"/>
      <w:iCs/>
      <w:sz w:val="22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D3852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4E62"/>
    <w:rPr>
      <w:rFonts w:asciiTheme="minorHAnsi" w:hAnsiTheme="minorHAnsi" w:cs="Tahoma"/>
      <w:iCs/>
      <w:sz w:val="22"/>
      <w:szCs w:val="16"/>
    </w:rPr>
  </w:style>
  <w:style w:type="table" w:styleId="TableGrid">
    <w:name w:val="Table Grid"/>
    <w:basedOn w:val="TableNormal"/>
    <w:uiPriority w:val="59"/>
    <w:rsid w:val="004D3852"/>
    <w:rPr>
      <w:rFonts w:eastAsia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8932D8"/>
    <w:pPr>
      <w:keepNext/>
      <w:pBdr>
        <w:bottom w:val="single" w:sz="4" w:space="2" w:color="595959" w:themeColor="text1" w:themeTint="A6"/>
      </w:pBdr>
      <w:spacing w:after="60"/>
    </w:pPr>
    <w:rPr>
      <w:rFonts w:eastAsiaTheme="minorHAnsi" w:cstheme="minorBidi"/>
      <w:sz w:val="32"/>
    </w:rPr>
  </w:style>
  <w:style w:type="character" w:customStyle="1" w:styleId="TitleChar">
    <w:name w:val="Title Char"/>
    <w:basedOn w:val="DefaultParagraphFont"/>
    <w:link w:val="Title"/>
    <w:rsid w:val="008932D8"/>
    <w:rPr>
      <w:rFonts w:asciiTheme="minorHAnsi" w:eastAsiaTheme="minorHAnsi" w:hAnsiTheme="minorHAnsi" w:cstheme="minorBidi"/>
      <w:iCs/>
      <w:sz w:val="32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36657"/>
  </w:style>
  <w:style w:type="paragraph" w:styleId="BlockText">
    <w:name w:val="Block Text"/>
    <w:basedOn w:val="Normal"/>
    <w:semiHidden/>
    <w:unhideWhenUsed/>
    <w:rsid w:val="004A7440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23665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236657"/>
    <w:rPr>
      <w:rFonts w:asciiTheme="minorHAnsi" w:hAnsiTheme="minorHAnsi"/>
      <w:iCs/>
      <w:sz w:val="22"/>
      <w:szCs w:val="24"/>
    </w:rPr>
  </w:style>
  <w:style w:type="paragraph" w:styleId="BodyText2">
    <w:name w:val="Body Text 2"/>
    <w:basedOn w:val="Normal"/>
    <w:link w:val="BodyText2Char"/>
    <w:semiHidden/>
    <w:unhideWhenUsed/>
    <w:rsid w:val="0023665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236657"/>
    <w:rPr>
      <w:rFonts w:asciiTheme="minorHAnsi" w:hAnsiTheme="minorHAnsi"/>
      <w:iCs/>
      <w:sz w:val="22"/>
      <w:szCs w:val="24"/>
    </w:rPr>
  </w:style>
  <w:style w:type="paragraph" w:styleId="BodyText3">
    <w:name w:val="Body Text 3"/>
    <w:basedOn w:val="Normal"/>
    <w:link w:val="BodyText3Char"/>
    <w:semiHidden/>
    <w:unhideWhenUsed/>
    <w:rsid w:val="002366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36657"/>
    <w:rPr>
      <w:rFonts w:asciiTheme="minorHAnsi" w:hAnsiTheme="minorHAnsi"/>
      <w:iCs/>
      <w:sz w:val="22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3665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236657"/>
    <w:rPr>
      <w:rFonts w:asciiTheme="minorHAnsi" w:hAnsiTheme="minorHAnsi"/>
      <w:iCs/>
      <w:sz w:val="22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23665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236657"/>
    <w:rPr>
      <w:rFonts w:asciiTheme="minorHAnsi" w:hAnsiTheme="minorHAnsi"/>
      <w:iCs/>
      <w:sz w:val="22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23665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236657"/>
    <w:rPr>
      <w:rFonts w:asciiTheme="minorHAnsi" w:hAnsiTheme="minorHAnsi"/>
      <w:iCs/>
      <w:sz w:val="22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23665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36657"/>
    <w:rPr>
      <w:rFonts w:asciiTheme="minorHAnsi" w:hAnsiTheme="minorHAnsi"/>
      <w:iCs/>
      <w:sz w:val="22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23665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36657"/>
    <w:rPr>
      <w:rFonts w:asciiTheme="minorHAnsi" w:hAnsiTheme="minorHAnsi"/>
      <w:iCs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36657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semiHidden/>
    <w:unhideWhenUsed/>
    <w:qFormat/>
    <w:rsid w:val="0023665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23665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236657"/>
    <w:rPr>
      <w:rFonts w:asciiTheme="minorHAnsi" w:hAnsiTheme="minorHAnsi"/>
      <w:iCs/>
      <w:sz w:val="22"/>
      <w:szCs w:val="24"/>
    </w:rPr>
  </w:style>
  <w:style w:type="table" w:styleId="ColorfulGrid">
    <w:name w:val="Colorful Grid"/>
    <w:basedOn w:val="TableNormal"/>
    <w:uiPriority w:val="73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3665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3665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3665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3665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3665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3665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3665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3665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36657"/>
    <w:rPr>
      <w:rFonts w:asciiTheme="minorHAnsi" w:hAnsiTheme="minorHAnsi"/>
      <w:b/>
      <w:bCs/>
      <w:iCs/>
      <w:sz w:val="22"/>
    </w:rPr>
  </w:style>
  <w:style w:type="table" w:styleId="DarkList">
    <w:name w:val="Dark List"/>
    <w:basedOn w:val="TableNormal"/>
    <w:uiPriority w:val="70"/>
    <w:semiHidden/>
    <w:unhideWhenUsed/>
    <w:rsid w:val="0023665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3665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3665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3665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3665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3665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3665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236657"/>
  </w:style>
  <w:style w:type="character" w:customStyle="1" w:styleId="DateChar">
    <w:name w:val="Date Char"/>
    <w:basedOn w:val="DefaultParagraphFont"/>
    <w:link w:val="Date"/>
    <w:semiHidden/>
    <w:rsid w:val="00236657"/>
    <w:rPr>
      <w:rFonts w:asciiTheme="minorHAnsi" w:hAnsiTheme="minorHAnsi"/>
      <w:iCs/>
      <w:sz w:val="22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236657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36657"/>
    <w:rPr>
      <w:rFonts w:ascii="Segoe UI" w:hAnsi="Segoe UI" w:cs="Segoe UI"/>
      <w:iCs/>
      <w:sz w:val="22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3665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236657"/>
    <w:rPr>
      <w:rFonts w:asciiTheme="minorHAnsi" w:hAnsiTheme="minorHAnsi"/>
      <w:iCs/>
      <w:sz w:val="22"/>
      <w:szCs w:val="24"/>
    </w:rPr>
  </w:style>
  <w:style w:type="character" w:styleId="Emphasis">
    <w:name w:val="Emphasis"/>
    <w:basedOn w:val="DefaultParagraphFont"/>
    <w:semiHidden/>
    <w:unhideWhenUsed/>
    <w:qFormat/>
    <w:rsid w:val="00236657"/>
    <w:rPr>
      <w:i/>
      <w:iCs/>
      <w:sz w:val="22"/>
    </w:rPr>
  </w:style>
  <w:style w:type="character" w:styleId="EndnoteReference">
    <w:name w:val="endnote reference"/>
    <w:basedOn w:val="DefaultParagraphFont"/>
    <w:semiHidden/>
    <w:unhideWhenUsed/>
    <w:rsid w:val="00236657"/>
    <w:rPr>
      <w:sz w:val="22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236657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6657"/>
    <w:rPr>
      <w:rFonts w:asciiTheme="minorHAnsi" w:hAnsiTheme="minorHAnsi"/>
      <w:iCs/>
      <w:sz w:val="22"/>
    </w:rPr>
  </w:style>
  <w:style w:type="paragraph" w:styleId="EnvelopeAddress">
    <w:name w:val="envelope address"/>
    <w:basedOn w:val="Normal"/>
    <w:semiHidden/>
    <w:unhideWhenUsed/>
    <w:rsid w:val="0023665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semiHidden/>
    <w:unhideWhenUsed/>
    <w:rsid w:val="0023665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236657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nhideWhenUsed/>
    <w:rsid w:val="002366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36657"/>
    <w:rPr>
      <w:rFonts w:asciiTheme="minorHAnsi" w:hAnsiTheme="minorHAnsi"/>
      <w:iCs/>
      <w:sz w:val="22"/>
      <w:szCs w:val="24"/>
    </w:rPr>
  </w:style>
  <w:style w:type="character" w:styleId="FootnoteReference">
    <w:name w:val="footnote reference"/>
    <w:basedOn w:val="DefaultParagraphFont"/>
    <w:semiHidden/>
    <w:unhideWhenUsed/>
    <w:rsid w:val="00236657"/>
    <w:rPr>
      <w:sz w:val="22"/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23665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6657"/>
    <w:rPr>
      <w:rFonts w:asciiTheme="minorHAnsi" w:hAnsiTheme="minorHAnsi"/>
      <w:iCs/>
      <w:sz w:val="22"/>
    </w:rPr>
  </w:style>
  <w:style w:type="table" w:styleId="GridTable1Light">
    <w:name w:val="Grid Table 1 Light"/>
    <w:basedOn w:val="TableNormal"/>
    <w:uiPriority w:val="46"/>
    <w:rsid w:val="002366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3665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3665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3665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3665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3665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3665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3665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3665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3665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3665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3665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3665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366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366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366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366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366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366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366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366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3665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366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366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3665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3665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3665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3665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3665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366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366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3665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3665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3665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3665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A7440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nhideWhenUsed/>
    <w:rsid w:val="002366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36657"/>
    <w:rPr>
      <w:rFonts w:asciiTheme="minorHAnsi" w:hAnsiTheme="minorHAnsi"/>
      <w:iCs/>
      <w:sz w:val="2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36657"/>
    <w:rPr>
      <w:rFonts w:asciiTheme="majorHAnsi" w:eastAsiaTheme="majorEastAsia" w:hAnsiTheme="majorHAnsi" w:cstheme="majorBidi"/>
      <w:iCs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236657"/>
    <w:rPr>
      <w:rFonts w:asciiTheme="majorHAnsi" w:eastAsiaTheme="majorEastAsia" w:hAnsiTheme="majorHAnsi" w:cstheme="majorBidi"/>
      <w:i/>
      <w:color w:val="365F91" w:themeColor="accent1" w:themeShade="BF"/>
      <w:sz w:val="22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36657"/>
    <w:rPr>
      <w:rFonts w:asciiTheme="majorHAnsi" w:eastAsiaTheme="majorEastAsia" w:hAnsiTheme="majorHAnsi" w:cstheme="majorBidi"/>
      <w:iCs/>
      <w:color w:val="365F91" w:themeColor="accent1" w:themeShade="BF"/>
      <w:sz w:val="22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657"/>
    <w:rPr>
      <w:rFonts w:asciiTheme="majorHAnsi" w:eastAsiaTheme="majorEastAsia" w:hAnsiTheme="majorHAnsi" w:cstheme="majorBidi"/>
      <w:iCs/>
      <w:color w:val="243F60" w:themeColor="accent1" w:themeShade="7F"/>
      <w:sz w:val="22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236657"/>
    <w:rPr>
      <w:rFonts w:asciiTheme="majorHAnsi" w:eastAsiaTheme="majorEastAsia" w:hAnsiTheme="majorHAnsi" w:cstheme="majorBidi"/>
      <w:i/>
      <w:color w:val="243F60" w:themeColor="accent1" w:themeShade="7F"/>
      <w:sz w:val="22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36657"/>
    <w:rPr>
      <w:rFonts w:asciiTheme="majorHAnsi" w:eastAsiaTheme="majorEastAsia" w:hAnsiTheme="majorHAnsi" w:cstheme="majorBidi"/>
      <w:iCs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657"/>
    <w:rPr>
      <w:rFonts w:asciiTheme="majorHAnsi" w:eastAsiaTheme="majorEastAsia" w:hAnsiTheme="majorHAnsi" w:cstheme="majorBidi"/>
      <w:i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semiHidden/>
    <w:unhideWhenUsed/>
    <w:rsid w:val="00236657"/>
    <w:rPr>
      <w:sz w:val="22"/>
    </w:rPr>
  </w:style>
  <w:style w:type="paragraph" w:styleId="HTMLAddress">
    <w:name w:val="HTML Address"/>
    <w:basedOn w:val="Normal"/>
    <w:link w:val="HTMLAddressChar"/>
    <w:semiHidden/>
    <w:unhideWhenUsed/>
    <w:rsid w:val="00236657"/>
    <w:pPr>
      <w:spacing w:line="240" w:lineRule="auto"/>
    </w:pPr>
    <w:rPr>
      <w:i/>
    </w:rPr>
  </w:style>
  <w:style w:type="character" w:customStyle="1" w:styleId="HTMLAddressChar">
    <w:name w:val="HTML Address Char"/>
    <w:basedOn w:val="DefaultParagraphFont"/>
    <w:link w:val="HTMLAddress"/>
    <w:semiHidden/>
    <w:rsid w:val="00236657"/>
    <w:rPr>
      <w:rFonts w:asciiTheme="minorHAnsi" w:hAnsiTheme="minorHAnsi"/>
      <w:i/>
      <w:iCs/>
      <w:sz w:val="22"/>
      <w:szCs w:val="24"/>
    </w:rPr>
  </w:style>
  <w:style w:type="character" w:styleId="HTMLCite">
    <w:name w:val="HTML Cite"/>
    <w:basedOn w:val="DefaultParagraphFont"/>
    <w:semiHidden/>
    <w:unhideWhenUsed/>
    <w:rsid w:val="00236657"/>
    <w:rPr>
      <w:i/>
      <w:iCs/>
      <w:sz w:val="22"/>
    </w:rPr>
  </w:style>
  <w:style w:type="character" w:styleId="HTMLCode">
    <w:name w:val="HTML Code"/>
    <w:basedOn w:val="DefaultParagraphFont"/>
    <w:semiHidden/>
    <w:unhideWhenUsed/>
    <w:rsid w:val="0023665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236657"/>
    <w:rPr>
      <w:i/>
      <w:iCs/>
      <w:sz w:val="22"/>
    </w:rPr>
  </w:style>
  <w:style w:type="character" w:styleId="HTMLKeyboard">
    <w:name w:val="HTML Keyboard"/>
    <w:basedOn w:val="DefaultParagraphFont"/>
    <w:semiHidden/>
    <w:unhideWhenUsed/>
    <w:rsid w:val="002366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36657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36657"/>
    <w:rPr>
      <w:rFonts w:ascii="Consolas" w:hAnsi="Consolas"/>
      <w:iCs/>
      <w:sz w:val="22"/>
    </w:rPr>
  </w:style>
  <w:style w:type="character" w:styleId="HTMLSample">
    <w:name w:val="HTML Sample"/>
    <w:basedOn w:val="DefaultParagraphFont"/>
    <w:semiHidden/>
    <w:unhideWhenUsed/>
    <w:rsid w:val="0023665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23665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236657"/>
    <w:rPr>
      <w:i/>
      <w:iCs/>
      <w:sz w:val="22"/>
    </w:rPr>
  </w:style>
  <w:style w:type="character" w:styleId="Hyperlink">
    <w:name w:val="Hyperlink"/>
    <w:basedOn w:val="DefaultParagraphFont"/>
    <w:semiHidden/>
    <w:unhideWhenUsed/>
    <w:rsid w:val="00236657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236657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236657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236657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236657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236657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236657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236657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236657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236657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23665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A7440"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A74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A7440"/>
    <w:rPr>
      <w:rFonts w:asciiTheme="minorHAnsi" w:hAnsiTheme="minorHAnsi"/>
      <w:i/>
      <w:color w:val="365F91" w:themeColor="accent1" w:themeShade="BF"/>
      <w:sz w:val="22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A7440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23665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3665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3665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366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3665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3665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3665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3665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3665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3665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366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3665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3665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3665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23665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3665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3665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3665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3665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3665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3665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236657"/>
    <w:rPr>
      <w:sz w:val="22"/>
    </w:rPr>
  </w:style>
  <w:style w:type="paragraph" w:styleId="List">
    <w:name w:val="List"/>
    <w:basedOn w:val="Normal"/>
    <w:semiHidden/>
    <w:unhideWhenUsed/>
    <w:rsid w:val="0023665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23665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236657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236657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23665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236657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unhideWhenUsed/>
    <w:rsid w:val="00236657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unhideWhenUsed/>
    <w:rsid w:val="00236657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unhideWhenUsed/>
    <w:rsid w:val="00236657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unhideWhenUsed/>
    <w:rsid w:val="00236657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unhideWhenUsed/>
    <w:rsid w:val="0023665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23665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23665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23665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23665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236657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unhideWhenUsed/>
    <w:rsid w:val="00236657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unhideWhenUsed/>
    <w:rsid w:val="00236657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unhideWhenUsed/>
    <w:rsid w:val="00236657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unhideWhenUsed/>
    <w:rsid w:val="00236657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3665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3665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3665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3665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3665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3665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3665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3665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3665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3665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3665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3665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3665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3665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3665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3665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3665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3665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366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366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3665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3665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3665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3665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3665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3665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3665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3665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3665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3665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3665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2366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iCs/>
    </w:rPr>
  </w:style>
  <w:style w:type="character" w:customStyle="1" w:styleId="MacroTextChar">
    <w:name w:val="Macro Text Char"/>
    <w:basedOn w:val="DefaultParagraphFont"/>
    <w:link w:val="MacroText"/>
    <w:semiHidden/>
    <w:rsid w:val="00236657"/>
    <w:rPr>
      <w:rFonts w:ascii="Consolas" w:hAnsi="Consolas"/>
      <w:iCs/>
      <w:sz w:val="22"/>
    </w:rPr>
  </w:style>
  <w:style w:type="table" w:styleId="MediumGrid1">
    <w:name w:val="Medium Grid 1"/>
    <w:basedOn w:val="TableNormal"/>
    <w:uiPriority w:val="67"/>
    <w:semiHidden/>
    <w:unhideWhenUsed/>
    <w:rsid w:val="0023665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3665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3665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366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3665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3665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3665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366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366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366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366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366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366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366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3665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366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3665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3665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3665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366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3665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3665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3665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366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366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366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366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366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366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366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36657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2366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36657"/>
    <w:rPr>
      <w:rFonts w:asciiTheme="majorHAnsi" w:eastAsiaTheme="majorEastAsia" w:hAnsiTheme="majorHAnsi" w:cstheme="majorBidi"/>
      <w:iCs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36657"/>
    <w:rPr>
      <w:iCs/>
      <w:szCs w:val="24"/>
    </w:rPr>
  </w:style>
  <w:style w:type="paragraph" w:styleId="NormalWeb">
    <w:name w:val="Normal (Web)"/>
    <w:basedOn w:val="Normal"/>
    <w:semiHidden/>
    <w:unhideWhenUsed/>
    <w:rsid w:val="00236657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unhideWhenUsed/>
    <w:rsid w:val="0023665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3665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236657"/>
    <w:rPr>
      <w:rFonts w:asciiTheme="minorHAnsi" w:hAnsiTheme="minorHAnsi"/>
      <w:iCs/>
      <w:sz w:val="22"/>
      <w:szCs w:val="24"/>
    </w:rPr>
  </w:style>
  <w:style w:type="character" w:styleId="PageNumber">
    <w:name w:val="page number"/>
    <w:basedOn w:val="DefaultParagraphFont"/>
    <w:semiHidden/>
    <w:unhideWhenUsed/>
    <w:rsid w:val="00236657"/>
    <w:rPr>
      <w:sz w:val="22"/>
    </w:rPr>
  </w:style>
  <w:style w:type="table" w:styleId="PlainTable1">
    <w:name w:val="Plain Table 1"/>
    <w:basedOn w:val="TableNormal"/>
    <w:uiPriority w:val="41"/>
    <w:rsid w:val="002366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366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3665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366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366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236657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36657"/>
    <w:rPr>
      <w:rFonts w:ascii="Consolas" w:hAnsi="Consolas"/>
      <w:iCs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A74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A7440"/>
    <w:rPr>
      <w:rFonts w:asciiTheme="minorHAnsi" w:hAnsiTheme="minorHAnsi"/>
      <w:i/>
      <w:color w:val="404040" w:themeColor="text1" w:themeTint="BF"/>
      <w:sz w:val="22"/>
      <w:szCs w:val="24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36657"/>
  </w:style>
  <w:style w:type="character" w:customStyle="1" w:styleId="SalutationChar">
    <w:name w:val="Salutation Char"/>
    <w:basedOn w:val="DefaultParagraphFont"/>
    <w:link w:val="Salutation"/>
    <w:semiHidden/>
    <w:rsid w:val="00236657"/>
    <w:rPr>
      <w:rFonts w:asciiTheme="minorHAnsi" w:hAnsiTheme="minorHAnsi"/>
      <w:iCs/>
      <w:sz w:val="22"/>
      <w:szCs w:val="24"/>
    </w:rPr>
  </w:style>
  <w:style w:type="paragraph" w:styleId="Signature">
    <w:name w:val="Signature"/>
    <w:basedOn w:val="Normal"/>
    <w:link w:val="SignatureChar"/>
    <w:semiHidden/>
    <w:unhideWhenUsed/>
    <w:rsid w:val="0023665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236657"/>
    <w:rPr>
      <w:rFonts w:asciiTheme="minorHAnsi" w:hAnsiTheme="minorHAnsi"/>
      <w:iCs/>
      <w:sz w:val="22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236657"/>
    <w:rPr>
      <w:sz w:val="22"/>
      <w:u w:val="dotted"/>
    </w:rPr>
  </w:style>
  <w:style w:type="character" w:styleId="Strong">
    <w:name w:val="Strong"/>
    <w:basedOn w:val="DefaultParagraphFont"/>
    <w:semiHidden/>
    <w:unhideWhenUsed/>
    <w:qFormat/>
    <w:rsid w:val="00236657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23665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236657"/>
    <w:rPr>
      <w:rFonts w:asciiTheme="minorHAnsi" w:eastAsiaTheme="minorEastAsia" w:hAnsiTheme="minorHAnsi" w:cstheme="minorBidi"/>
      <w:iCs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36657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36657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semiHidden/>
    <w:unhideWhenUsed/>
    <w:rsid w:val="0023665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23665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2366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2366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23665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23665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23665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23665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23665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23665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23665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23665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23665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23665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23665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23665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23665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2366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23665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23665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23665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2366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2366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23665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23665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366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23665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23665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23665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2366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2366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2366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23665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23665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236657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236657"/>
  </w:style>
  <w:style w:type="table" w:styleId="TableProfessional">
    <w:name w:val="Table Professional"/>
    <w:basedOn w:val="TableNormal"/>
    <w:semiHidden/>
    <w:unhideWhenUsed/>
    <w:rsid w:val="002366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23665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23665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2366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23665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23665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23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23665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23665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3665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23665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semiHidden/>
    <w:unhideWhenUsed/>
    <w:rsid w:val="00236657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36657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236657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236657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236657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236657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236657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236657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23665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44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7440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cipe%20cards%20(2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60C997DC4B4CDFB16E50C7F9C26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693CA-D245-46E3-BEAD-F1984E6A2FCE}"/>
      </w:docPartPr>
      <w:docPartBody>
        <w:p w:rsidR="007954D9" w:rsidRDefault="00D3487C">
          <w:pPr>
            <w:pStyle w:val="9760C997DC4B4CDFB16E50C7F9C264B8"/>
          </w:pPr>
          <w:r>
            <w:t>In</w:t>
          </w:r>
          <w:r w:rsidRPr="00C24E62">
            <w:t>gredie</w:t>
          </w:r>
          <w:r>
            <w:t>nts:</w:t>
          </w:r>
        </w:p>
      </w:docPartBody>
    </w:docPart>
    <w:docPart>
      <w:docPartPr>
        <w:name w:val="58D31A32571B47BC9EC90A40F0346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0A23-8A15-4C7C-96A1-1E53F5E46EA9}"/>
      </w:docPartPr>
      <w:docPartBody>
        <w:p w:rsidR="007954D9" w:rsidRDefault="00D3487C">
          <w:pPr>
            <w:pStyle w:val="58D31A32571B47BC9EC90A40F03462F1"/>
          </w:pPr>
          <w:r>
            <w:t>Directions: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7C"/>
    <w:rsid w:val="00007F2E"/>
    <w:rsid w:val="007954D9"/>
    <w:rsid w:val="00D3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80A08679247F693C305E6D466B86A">
    <w:name w:val="0A780A08679247F693C305E6D466B86A"/>
  </w:style>
  <w:style w:type="paragraph" w:customStyle="1" w:styleId="80C2042DE86340959951576905F45195">
    <w:name w:val="80C2042DE86340959951576905F45195"/>
  </w:style>
  <w:style w:type="paragraph" w:customStyle="1" w:styleId="9760C997DC4B4CDFB16E50C7F9C264B8">
    <w:name w:val="9760C997DC4B4CDFB16E50C7F9C264B8"/>
  </w:style>
  <w:style w:type="paragraph" w:customStyle="1" w:styleId="F9EB5A50413442E6BA88EF3C361B29AD">
    <w:name w:val="F9EB5A50413442E6BA88EF3C361B29AD"/>
  </w:style>
  <w:style w:type="paragraph" w:customStyle="1" w:styleId="F19E341EDBED4DF69B3E8B92C8387D9D">
    <w:name w:val="F19E341EDBED4DF69B3E8B92C8387D9D"/>
  </w:style>
  <w:style w:type="paragraph" w:customStyle="1" w:styleId="61F47E5C5C9C43988F0C59E593B63C4C">
    <w:name w:val="61F47E5C5C9C43988F0C59E593B63C4C"/>
  </w:style>
  <w:style w:type="paragraph" w:customStyle="1" w:styleId="C0A32098CF9C483BA56C2D54836B4AF1">
    <w:name w:val="C0A32098CF9C483BA56C2D54836B4AF1"/>
  </w:style>
  <w:style w:type="paragraph" w:customStyle="1" w:styleId="58D31A32571B47BC9EC90A40F03462F1">
    <w:name w:val="58D31A32571B47BC9EC90A40F03462F1"/>
  </w:style>
  <w:style w:type="paragraph" w:customStyle="1" w:styleId="60244B0D4E554C0F8A1F2689A003351A">
    <w:name w:val="60244B0D4E554C0F8A1F2689A003351A"/>
  </w:style>
  <w:style w:type="paragraph" w:customStyle="1" w:styleId="78D00E6308E84DD39B6567E0BF09F2FA">
    <w:name w:val="78D00E6308E84DD39B6567E0BF09F2FA"/>
  </w:style>
  <w:style w:type="paragraph" w:customStyle="1" w:styleId="BFB408DD99014F0AB2F857A15B2F1F2E">
    <w:name w:val="BFB408DD99014F0AB2F857A15B2F1F2E"/>
  </w:style>
  <w:style w:type="paragraph" w:customStyle="1" w:styleId="9879C1A58E03499CAC38F648FF3FADD8">
    <w:name w:val="9879C1A58E03499CAC38F648FF3FADD8"/>
  </w:style>
  <w:style w:type="paragraph" w:customStyle="1" w:styleId="DF2FEB9BE79E4DD4B6864B5096845480">
    <w:name w:val="DF2FEB9BE79E4DD4B6864B5096845480"/>
  </w:style>
  <w:style w:type="paragraph" w:customStyle="1" w:styleId="D32A9939F4DB4F7397CEC2FCF5D9674E">
    <w:name w:val="D32A9939F4DB4F7397CEC2FCF5D9674E"/>
  </w:style>
  <w:style w:type="paragraph" w:customStyle="1" w:styleId="96788F2349444557B7780637EE5DFF83">
    <w:name w:val="96788F2349444557B7780637EE5DFF83"/>
  </w:style>
  <w:style w:type="paragraph" w:customStyle="1" w:styleId="1CA25B8D8E2E4A0BBEDDBB800AFCE3B1">
    <w:name w:val="1CA25B8D8E2E4A0BBEDDBB800AFCE3B1"/>
  </w:style>
  <w:style w:type="paragraph" w:customStyle="1" w:styleId="33FD837DBCEC4535A453B1DA7DE37658">
    <w:name w:val="33FD837DBCEC4535A453B1DA7DE37658"/>
  </w:style>
  <w:style w:type="paragraph" w:customStyle="1" w:styleId="5215FB8762FE4E80A22B229184A2C34E">
    <w:name w:val="5215FB8762FE4E80A22B229184A2C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Recipe cards (2 per page).dotx</Template>
  <TotalTime>113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Schoonmaker</dc:creator>
  <cp:lastModifiedBy>Andrew Schoonmaker</cp:lastModifiedBy>
  <cp:revision>7</cp:revision>
  <cp:lastPrinted>2019-04-11T13:26:00Z</cp:lastPrinted>
  <dcterms:created xsi:type="dcterms:W3CDTF">2019-04-09T13:12:00Z</dcterms:created>
  <dcterms:modified xsi:type="dcterms:W3CDTF">2019-04-11T13:26:00Z</dcterms:modified>
</cp:coreProperties>
</file>